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C81" w:rsidRPr="00F53C81" w:rsidRDefault="00F53C81" w:rsidP="00F53C81">
      <w:pPr>
        <w:jc w:val="center"/>
        <w:rPr>
          <w:b/>
          <w:sz w:val="36"/>
          <w:szCs w:val="36"/>
        </w:rPr>
      </w:pPr>
      <w:r w:rsidRPr="00F53C81">
        <w:rPr>
          <w:b/>
          <w:sz w:val="36"/>
          <w:szCs w:val="36"/>
        </w:rPr>
        <w:t>SurferLite</w:t>
      </w:r>
      <w:r>
        <w:rPr>
          <w:b/>
          <w:sz w:val="36"/>
          <w:szCs w:val="36"/>
        </w:rPr>
        <w:t xml:space="preserve"> </w:t>
      </w:r>
      <w:r w:rsidRPr="00F53C81">
        <w:rPr>
          <w:b/>
          <w:sz w:val="36"/>
          <w:szCs w:val="36"/>
        </w:rPr>
        <w:t>-</w:t>
      </w:r>
      <w:r>
        <w:rPr>
          <w:b/>
          <w:sz w:val="36"/>
          <w:szCs w:val="36"/>
        </w:rPr>
        <w:t xml:space="preserve"> </w:t>
      </w:r>
      <w:r w:rsidRPr="00F53C81">
        <w:rPr>
          <w:b/>
          <w:sz w:val="36"/>
          <w:szCs w:val="36"/>
        </w:rPr>
        <w:t>A cloud app</w:t>
      </w:r>
    </w:p>
    <w:p w:rsidR="00F53C81" w:rsidRPr="00F53C81" w:rsidRDefault="00F53C81" w:rsidP="00F53C81">
      <w:pPr>
        <w:spacing w:line="360" w:lineRule="auto"/>
        <w:jc w:val="center"/>
        <w:rPr>
          <w:sz w:val="28"/>
          <w:szCs w:val="28"/>
        </w:rPr>
      </w:pPr>
      <w:r w:rsidRPr="00F53C81">
        <w:rPr>
          <w:sz w:val="28"/>
          <w:szCs w:val="28"/>
        </w:rPr>
        <w:t>A major project submitted in partial fulfillment of the requirement for the</w:t>
      </w:r>
      <w:r>
        <w:rPr>
          <w:sz w:val="28"/>
          <w:szCs w:val="28"/>
        </w:rPr>
        <w:t xml:space="preserve"> </w:t>
      </w:r>
      <w:r w:rsidRPr="00F53C81">
        <w:rPr>
          <w:sz w:val="28"/>
          <w:szCs w:val="28"/>
        </w:rPr>
        <w:t>degree of Bachelor in Computer Engineering</w:t>
      </w:r>
    </w:p>
    <w:p w:rsidR="00F53C81" w:rsidRPr="00F53C81" w:rsidRDefault="00F53C81" w:rsidP="00F53C81">
      <w:pPr>
        <w:jc w:val="center"/>
        <w:rPr>
          <w:b/>
          <w:sz w:val="32"/>
        </w:rPr>
      </w:pPr>
    </w:p>
    <w:p w:rsidR="00F53C81" w:rsidRPr="00F53C81" w:rsidRDefault="00F53C81" w:rsidP="00F53C81">
      <w:pPr>
        <w:jc w:val="center"/>
        <w:rPr>
          <w:b/>
          <w:bCs/>
          <w:sz w:val="28"/>
          <w:szCs w:val="28"/>
        </w:rPr>
      </w:pPr>
      <w:r w:rsidRPr="00F53C81">
        <w:rPr>
          <w:b/>
          <w:bCs/>
          <w:sz w:val="28"/>
          <w:szCs w:val="28"/>
        </w:rPr>
        <w:t>Submitted by</w:t>
      </w:r>
    </w:p>
    <w:p w:rsidR="00F53C81" w:rsidRPr="00F53C81" w:rsidRDefault="00F53C81" w:rsidP="00F53C81">
      <w:pPr>
        <w:spacing w:after="0" w:line="360" w:lineRule="auto"/>
        <w:jc w:val="center"/>
      </w:pPr>
      <w:r w:rsidRPr="00F53C81">
        <w:t>Milan Kunwar (101/BCT/2066)</w:t>
      </w:r>
    </w:p>
    <w:p w:rsidR="00F53C81" w:rsidRPr="00F53C81" w:rsidRDefault="00F53C81" w:rsidP="00F53C81">
      <w:pPr>
        <w:spacing w:after="0" w:line="360" w:lineRule="auto"/>
        <w:jc w:val="center"/>
      </w:pPr>
      <w:r w:rsidRPr="00F53C81">
        <w:t>Ronish Shakya (110/BCT/2066)</w:t>
      </w:r>
    </w:p>
    <w:p w:rsidR="00F53C81" w:rsidRPr="00F53C81" w:rsidRDefault="00F53C81" w:rsidP="00F53C81">
      <w:pPr>
        <w:spacing w:after="0" w:line="360" w:lineRule="auto"/>
        <w:jc w:val="center"/>
      </w:pPr>
      <w:r w:rsidRPr="00F53C81">
        <w:t>Sajendra Manandhar (114/BCT/2066)</w:t>
      </w:r>
    </w:p>
    <w:p w:rsidR="00F53C81" w:rsidRPr="00F53C81" w:rsidRDefault="00F53C81" w:rsidP="00F53C81">
      <w:pPr>
        <w:spacing w:after="0" w:line="360" w:lineRule="auto"/>
        <w:jc w:val="center"/>
      </w:pPr>
      <w:r w:rsidRPr="00F53C81">
        <w:t>Uddhab Kumar Shrestha (125/BCT/2066)</w:t>
      </w:r>
    </w:p>
    <w:p w:rsidR="00F53C81" w:rsidRPr="00F53C81" w:rsidRDefault="00F53C81" w:rsidP="00F53C81">
      <w:pPr>
        <w:jc w:val="center"/>
        <w:rPr>
          <w:b/>
          <w:sz w:val="32"/>
        </w:rPr>
      </w:pPr>
    </w:p>
    <w:p w:rsidR="00F53C81" w:rsidRPr="00F53C81" w:rsidRDefault="00F53C81" w:rsidP="00F53C81">
      <w:pPr>
        <w:jc w:val="center"/>
        <w:rPr>
          <w:b/>
          <w:sz w:val="32"/>
        </w:rPr>
      </w:pPr>
    </w:p>
    <w:p w:rsidR="00F53C81" w:rsidRPr="00F53C81" w:rsidRDefault="00F53C81" w:rsidP="00F53C81">
      <w:pPr>
        <w:jc w:val="center"/>
        <w:rPr>
          <w:b/>
          <w:sz w:val="32"/>
        </w:rPr>
      </w:pPr>
      <w:r w:rsidRPr="00F53C81">
        <w:rPr>
          <w:b/>
          <w:sz w:val="32"/>
        </w:rPr>
        <w:t>Project Supervisor</w:t>
      </w:r>
    </w:p>
    <w:p w:rsidR="00F53C81" w:rsidRPr="00F53C81" w:rsidRDefault="00F53C81" w:rsidP="00F53C81">
      <w:pPr>
        <w:spacing w:after="0" w:line="360" w:lineRule="auto"/>
        <w:jc w:val="center"/>
      </w:pPr>
      <w:r w:rsidRPr="00F53C81">
        <w:t>Mr. Karmath Dangol</w:t>
      </w:r>
    </w:p>
    <w:p w:rsidR="00F53C81" w:rsidRPr="00F53C81" w:rsidRDefault="00F53C81" w:rsidP="00F53C81">
      <w:pPr>
        <w:spacing w:after="0" w:line="360" w:lineRule="auto"/>
        <w:jc w:val="center"/>
      </w:pPr>
      <w:r w:rsidRPr="00F53C81">
        <w:t>VP Engineering</w:t>
      </w:r>
    </w:p>
    <w:p w:rsidR="00F53C81" w:rsidRPr="00F53C81" w:rsidRDefault="00F53C81" w:rsidP="00F53C81">
      <w:pPr>
        <w:spacing w:after="0" w:line="360" w:lineRule="auto"/>
        <w:jc w:val="center"/>
      </w:pPr>
      <w:r w:rsidRPr="00F53C81">
        <w:t>Cloud Factory</w:t>
      </w:r>
    </w:p>
    <w:p w:rsidR="00F53C81" w:rsidRPr="00F53C81" w:rsidRDefault="00F53C81" w:rsidP="00F53C81">
      <w:pPr>
        <w:jc w:val="center"/>
        <w:rPr>
          <w:b/>
          <w:sz w:val="32"/>
        </w:rPr>
      </w:pPr>
    </w:p>
    <w:p w:rsidR="00F53C81" w:rsidRPr="00F53C81" w:rsidRDefault="00F53C81" w:rsidP="00F53C81">
      <w:pPr>
        <w:spacing w:after="0" w:line="360" w:lineRule="auto"/>
        <w:jc w:val="center"/>
        <w:rPr>
          <w:b/>
          <w:sz w:val="32"/>
        </w:rPr>
      </w:pPr>
      <w:r w:rsidRPr="00F53C81">
        <w:rPr>
          <w:b/>
          <w:sz w:val="32"/>
        </w:rPr>
        <w:t>Computer and Electronics Department</w:t>
      </w:r>
    </w:p>
    <w:p w:rsidR="00F53C81" w:rsidRPr="00DE224D" w:rsidRDefault="00F53C81" w:rsidP="00F53C81">
      <w:pPr>
        <w:spacing w:after="0" w:line="360" w:lineRule="auto"/>
        <w:jc w:val="center"/>
        <w:rPr>
          <w:b/>
          <w:sz w:val="28"/>
          <w:szCs w:val="28"/>
        </w:rPr>
      </w:pPr>
      <w:r w:rsidRPr="00DE224D">
        <w:rPr>
          <w:b/>
          <w:sz w:val="28"/>
          <w:szCs w:val="28"/>
        </w:rPr>
        <w:t>Kantipur Engineering College</w:t>
      </w:r>
    </w:p>
    <w:p w:rsidR="00F53C81" w:rsidRPr="00F53C81" w:rsidRDefault="00F53C81" w:rsidP="00F53C81">
      <w:pPr>
        <w:jc w:val="center"/>
        <w:rPr>
          <w:b/>
          <w:sz w:val="32"/>
        </w:rPr>
      </w:pPr>
      <w:r w:rsidRPr="00DE224D">
        <w:rPr>
          <w:b/>
          <w:sz w:val="28"/>
          <w:szCs w:val="28"/>
        </w:rPr>
        <w:t>Dhapakhel, Lalitpur</w:t>
      </w:r>
    </w:p>
    <w:p w:rsidR="00F53C81" w:rsidRPr="00F53C81" w:rsidRDefault="00F53C81" w:rsidP="00F53C81">
      <w:pPr>
        <w:jc w:val="center"/>
        <w:rPr>
          <w:b/>
          <w:sz w:val="32"/>
        </w:rPr>
      </w:pPr>
    </w:p>
    <w:p w:rsidR="00BD0D56" w:rsidRPr="00F53C81" w:rsidRDefault="00692B5C" w:rsidP="00F53C81">
      <w:pPr>
        <w:jc w:val="center"/>
        <w:rPr>
          <w:sz w:val="28"/>
          <w:szCs w:val="28"/>
        </w:rPr>
      </w:pPr>
      <w:r>
        <w:rPr>
          <w:sz w:val="28"/>
          <w:szCs w:val="28"/>
        </w:rPr>
        <w:t>27</w:t>
      </w:r>
      <w:r w:rsidRPr="00692B5C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  <w:bookmarkStart w:id="0" w:name="_GoBack"/>
      <w:bookmarkEnd w:id="0"/>
      <w:r w:rsidR="00F53C81" w:rsidRPr="00F53C81">
        <w:rPr>
          <w:sz w:val="28"/>
          <w:szCs w:val="28"/>
        </w:rPr>
        <w:t>August, 2013</w:t>
      </w:r>
    </w:p>
    <w:sectPr w:rsidR="00BD0D56" w:rsidRPr="00F53C81" w:rsidSect="008B2A37">
      <w:pgSz w:w="11907" w:h="16839" w:code="9"/>
      <w:pgMar w:top="1800" w:right="1800" w:bottom="180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907861"/>
    <w:multiLevelType w:val="hybridMultilevel"/>
    <w:tmpl w:val="DC36A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792F53"/>
    <w:multiLevelType w:val="hybridMultilevel"/>
    <w:tmpl w:val="0A7EF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C81"/>
    <w:rsid w:val="000520DF"/>
    <w:rsid w:val="00692B5C"/>
    <w:rsid w:val="008B2A37"/>
    <w:rsid w:val="009115B2"/>
    <w:rsid w:val="009B20B1"/>
    <w:rsid w:val="009D38BE"/>
    <w:rsid w:val="009E6ADF"/>
    <w:rsid w:val="00AC69AA"/>
    <w:rsid w:val="00B252DB"/>
    <w:rsid w:val="00B91121"/>
    <w:rsid w:val="00BD0D56"/>
    <w:rsid w:val="00C12186"/>
    <w:rsid w:val="00C73BA1"/>
    <w:rsid w:val="00DE224D"/>
    <w:rsid w:val="00E32446"/>
    <w:rsid w:val="00E743C1"/>
    <w:rsid w:val="00F53C81"/>
    <w:rsid w:val="00F8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D457FC-2889-4EED-8BC3-EADFEDB85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0D56"/>
    <w:pPr>
      <w:spacing w:after="360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52DB"/>
    <w:pPr>
      <w:spacing w:line="360" w:lineRule="auto"/>
      <w:jc w:val="left"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2DB"/>
    <w:pPr>
      <w:spacing w:after="0" w:line="360" w:lineRule="auto"/>
      <w:jc w:val="left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52DB"/>
    <w:pPr>
      <w:keepNext/>
      <w:keepLines/>
      <w:spacing w:before="200" w:after="0"/>
      <w:jc w:val="left"/>
      <w:outlineLvl w:val="2"/>
    </w:pPr>
    <w:rPr>
      <w:rFonts w:eastAsiaTheme="majorEastAsia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52DB"/>
    <w:pPr>
      <w:keepNext/>
      <w:keepLines/>
      <w:spacing w:before="200" w:after="0"/>
      <w:jc w:val="left"/>
      <w:outlineLvl w:val="3"/>
    </w:pPr>
    <w:rPr>
      <w:rFonts w:eastAsiaTheme="majorEastAsia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2DB"/>
    <w:rPr>
      <w:rFonts w:ascii="Times New Roman" w:hAnsi="Times New Roman" w:cs="Times New Roman"/>
      <w:b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252DB"/>
    <w:rPr>
      <w:rFonts w:ascii="Times New Roman" w:hAnsi="Times New Roman" w:cs="Times New Roman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252DB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252DB"/>
    <w:rPr>
      <w:rFonts w:ascii="Times New Roman" w:eastAsiaTheme="majorEastAsia" w:hAnsi="Times New Roman" w:cs="Times New Roman"/>
      <w:b/>
      <w:bCs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9E6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5110\Desktop\Report%20Final\project%20forma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format template.dotx</Template>
  <TotalTime>6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Uddhab Kumar Shrestha</dc:creator>
  <cp:lastModifiedBy>Uddhab Kumar Shrestha</cp:lastModifiedBy>
  <cp:revision>4</cp:revision>
  <dcterms:created xsi:type="dcterms:W3CDTF">2013-08-26T09:28:00Z</dcterms:created>
  <dcterms:modified xsi:type="dcterms:W3CDTF">2013-08-27T05:49:00Z</dcterms:modified>
</cp:coreProperties>
</file>