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8FA11" w14:textId="77777777" w:rsidR="00DE11D0" w:rsidRDefault="00DE11D0" w:rsidP="00B871D1">
      <w:pPr>
        <w:pStyle w:val="Heading1"/>
        <w:spacing w:after="0" w:line="480" w:lineRule="auto"/>
      </w:pPr>
      <w:r w:rsidRPr="00921D0B">
        <w:t>ACKNOWLEDGEMENT</w:t>
      </w:r>
    </w:p>
    <w:p w14:paraId="48DE6186" w14:textId="77777777" w:rsidR="00DE11D0" w:rsidRPr="00DE11D0" w:rsidRDefault="00DE11D0" w:rsidP="00DE11D0"/>
    <w:p w14:paraId="1EF10A94" w14:textId="77777777" w:rsidR="00236821" w:rsidRDefault="00DE11D0" w:rsidP="00DE11D0">
      <w:pPr>
        <w:spacing w:line="360" w:lineRule="auto"/>
      </w:pPr>
      <w:r w:rsidRPr="00DE11D0">
        <w:t>We express our deep sense of gratitude to our highly respected and esteemed guide, Mr. Karmath Dangol, VP Engineering, Cloud Factory, for his valuable help and guidance</w:t>
      </w:r>
      <w:r w:rsidR="000826B4">
        <w:t>.</w:t>
      </w:r>
      <w:r w:rsidR="00236821">
        <w:t xml:space="preserve"> His co-operative behavior and help are sincerely acknowledged.</w:t>
      </w:r>
    </w:p>
    <w:p w14:paraId="16503B8E" w14:textId="5B9F3E1D" w:rsidR="00DE11D0" w:rsidRPr="00DE11D0" w:rsidRDefault="000826B4" w:rsidP="00DE11D0">
      <w:pPr>
        <w:spacing w:line="360" w:lineRule="auto"/>
      </w:pPr>
      <w:r>
        <w:t xml:space="preserve">We are </w:t>
      </w:r>
      <w:r w:rsidR="00236821">
        <w:t xml:space="preserve">also </w:t>
      </w:r>
      <w:r>
        <w:t>very thankful to Mr. Kailash Badu, Product Manager, Cloud Factory, for</w:t>
      </w:r>
      <w:r w:rsidR="00DE11D0" w:rsidRPr="00DE11D0">
        <w:t xml:space="preserve"> </w:t>
      </w:r>
      <w:r w:rsidR="00236821">
        <w:t>clarifying us about the concepts of SCRUM. We are thankful for</w:t>
      </w:r>
      <w:r w:rsidR="00DE11D0" w:rsidRPr="00DE11D0">
        <w:t xml:space="preserve"> encouragement he has given us in completing the project. His useful suggestions for this whole work and co-operative behavior are sincerely acknowledged.</w:t>
      </w:r>
    </w:p>
    <w:p w14:paraId="1F098351" w14:textId="77777777" w:rsidR="00DE11D0" w:rsidRDefault="00DE11D0" w:rsidP="00DE11D0">
      <w:pPr>
        <w:spacing w:line="360" w:lineRule="auto"/>
      </w:pPr>
      <w:r w:rsidRPr="00DE11D0">
        <w:t xml:space="preserve">We must thank Er. Hom Prasad Kafle, Lecturer for his co-operation and suggestion. We would also like to thank Er. Rabindra, Junior Associate Professor for his whole hearted support. We are also grateful to our teachers for their constant support and guidance. At the end, we would like to express our sincere thanks to all our friends and others who helped us directly or indirectly during this project work. </w:t>
      </w:r>
    </w:p>
    <w:p w14:paraId="0964520C" w14:textId="77777777" w:rsidR="00695210" w:rsidRPr="00DE11D0" w:rsidRDefault="00695210" w:rsidP="00DE11D0">
      <w:pPr>
        <w:spacing w:line="360" w:lineRule="auto"/>
        <w:rPr>
          <w:b/>
          <w:sz w:val="32"/>
        </w:rPr>
      </w:pPr>
    </w:p>
    <w:p w14:paraId="4AFF6DE7" w14:textId="77777777" w:rsidR="00DE11D0" w:rsidRPr="00DE11D0" w:rsidRDefault="00DE11D0" w:rsidP="00DE11D0">
      <w:pPr>
        <w:spacing w:after="0" w:line="360" w:lineRule="auto"/>
        <w:jc w:val="right"/>
      </w:pPr>
      <w:r w:rsidRPr="00DE11D0">
        <w:t>Milan Kunwar (101/BCT/2066)</w:t>
      </w:r>
    </w:p>
    <w:p w14:paraId="44280897" w14:textId="77777777" w:rsidR="00DE11D0" w:rsidRPr="00DE11D0" w:rsidRDefault="00DE11D0" w:rsidP="00DE11D0">
      <w:pPr>
        <w:spacing w:after="0" w:line="360" w:lineRule="auto"/>
        <w:jc w:val="right"/>
      </w:pPr>
      <w:r w:rsidRPr="00DE11D0">
        <w:t>Ronish Shakya (110/BCT/2066)</w:t>
      </w:r>
    </w:p>
    <w:p w14:paraId="4EDE623F" w14:textId="77777777" w:rsidR="00DE11D0" w:rsidRPr="00DE11D0" w:rsidRDefault="00DE11D0" w:rsidP="00DE11D0">
      <w:pPr>
        <w:spacing w:after="0" w:line="360" w:lineRule="auto"/>
        <w:jc w:val="right"/>
      </w:pPr>
      <w:r w:rsidRPr="00DE11D0">
        <w:t>Sajendra Manandhar (114/BCT/2066)</w:t>
      </w:r>
    </w:p>
    <w:p w14:paraId="446BD91D" w14:textId="77777777" w:rsidR="00921D0B" w:rsidRDefault="00DE11D0" w:rsidP="00DE11D0">
      <w:pPr>
        <w:spacing w:after="0" w:line="360" w:lineRule="auto"/>
        <w:jc w:val="right"/>
      </w:pPr>
      <w:r w:rsidRPr="00DE11D0">
        <w:t>Uddhab Kumar Shrestha (125/BCT/2066)</w:t>
      </w:r>
    </w:p>
    <w:p w14:paraId="7874F949" w14:textId="77777777" w:rsidR="00921D0B" w:rsidRDefault="00921D0B" w:rsidP="00921D0B">
      <w:r>
        <w:br w:type="page"/>
      </w:r>
    </w:p>
    <w:p w14:paraId="3A8C57DC" w14:textId="77777777" w:rsidR="00921D0B" w:rsidRDefault="00921D0B" w:rsidP="00B871D1">
      <w:pPr>
        <w:pStyle w:val="Heading1"/>
        <w:spacing w:line="480" w:lineRule="auto"/>
      </w:pPr>
      <w:r>
        <w:lastRenderedPageBreak/>
        <w:t>Abstract</w:t>
      </w:r>
    </w:p>
    <w:p w14:paraId="2DDF6412" w14:textId="77777777" w:rsidR="00BC4DD8" w:rsidRDefault="00DF3800" w:rsidP="00B871D1">
      <w:pPr>
        <w:pStyle w:val="ListParagraph"/>
        <w:spacing w:line="360" w:lineRule="auto"/>
        <w:ind w:left="0" w:right="29"/>
        <w:contextualSpacing w:val="0"/>
        <w:rPr>
          <w:bCs/>
        </w:rPr>
      </w:pPr>
      <w:r>
        <w:t xml:space="preserve">Usual internet browsers just send request to the host directly and the response page is downloaded and displayed to the user. It is </w:t>
      </w:r>
      <w:r w:rsidR="00BC4DD8">
        <w:t>usually</w:t>
      </w:r>
      <w:r>
        <w:t xml:space="preserve"> a </w:t>
      </w:r>
      <w:r w:rsidR="00BC4DD8">
        <w:t xml:space="preserve">high resource using software. It uses high bandwidth as the page size are getting bigger and bigger. Also, it uses high processing time. </w:t>
      </w:r>
      <w:r w:rsidRPr="008A727F">
        <w:t xml:space="preserve">How </w:t>
      </w:r>
      <w:r w:rsidR="00BC4DD8">
        <w:t>can this load be</w:t>
      </w:r>
      <w:r w:rsidRPr="008A727F">
        <w:t xml:space="preserve"> minimize</w:t>
      </w:r>
      <w:r w:rsidR="00BC4DD8">
        <w:t>d on the local computer while browsing the internet.</w:t>
      </w:r>
    </w:p>
    <w:p w14:paraId="46543A19" w14:textId="209CBC20" w:rsidR="00B871D1" w:rsidRPr="00FA5F4F" w:rsidRDefault="00BC4DD8" w:rsidP="00B871D1">
      <w:pPr>
        <w:pStyle w:val="ListParagraph"/>
        <w:spacing w:line="360" w:lineRule="auto"/>
        <w:ind w:left="0" w:right="29"/>
        <w:contextualSpacing w:val="0"/>
        <w:rPr>
          <w:bCs/>
        </w:rPr>
      </w:pPr>
      <w:r>
        <w:rPr>
          <w:bCs/>
        </w:rPr>
        <w:t xml:space="preserve">So, there comes the idea of a project in which this load on local computer is minimized. The basic concept on the start was to move the processing overhead to the remote computer, in this case to the Cloud. Based on this idea a software was created to browse internet on local or client side computer, which not only move the processing overhead to the cloud but also save the client bandwidth by compressing the pages before sending to the client computer. </w:t>
      </w:r>
      <w:r w:rsidR="00B871D1" w:rsidRPr="00616F5D">
        <w:rPr>
          <w:bCs/>
        </w:rPr>
        <w:t xml:space="preserve">The only thing the user's computer needs to be able to run is the cloud computing system's interface software, which can be </w:t>
      </w:r>
      <w:r w:rsidR="00B871D1">
        <w:rPr>
          <w:bCs/>
        </w:rPr>
        <w:t xml:space="preserve">very </w:t>
      </w:r>
      <w:r w:rsidR="00B871D1" w:rsidRPr="00616F5D">
        <w:rPr>
          <w:bCs/>
        </w:rPr>
        <w:t>simple</w:t>
      </w:r>
      <w:r w:rsidR="00B871D1">
        <w:rPr>
          <w:bCs/>
        </w:rPr>
        <w:t xml:space="preserve"> and</w:t>
      </w:r>
      <w:r w:rsidR="00B871D1" w:rsidRPr="00616F5D">
        <w:rPr>
          <w:bCs/>
        </w:rPr>
        <w:t xml:space="preserve"> the cloud's network takes care of the rest.</w:t>
      </w:r>
      <w:r w:rsidR="00B871D1">
        <w:rPr>
          <w:bCs/>
        </w:rPr>
        <w:t xml:space="preserve"> </w:t>
      </w:r>
    </w:p>
    <w:p w14:paraId="51760C03" w14:textId="77777777" w:rsidR="00BC4DD8" w:rsidRDefault="00BC4DD8" w:rsidP="00B871D1">
      <w:pPr>
        <w:pStyle w:val="ListParagraph"/>
        <w:spacing w:line="360" w:lineRule="auto"/>
        <w:ind w:left="0" w:right="29"/>
        <w:contextualSpacing w:val="0"/>
      </w:pPr>
      <w:r>
        <w:t xml:space="preserve">This happened to be thought already by some software like opera and very few others. Most of this idea was applied to the mobile phones. This project named SurferLite applied the idea into general Personal Computers. </w:t>
      </w:r>
    </w:p>
    <w:p w14:paraId="28459E7C" w14:textId="601F67ED" w:rsidR="00B871D1" w:rsidRPr="00B871D1" w:rsidRDefault="00BC4DD8" w:rsidP="00B871D1">
      <w:pPr>
        <w:pStyle w:val="ListParagraph"/>
        <w:spacing w:line="360" w:lineRule="auto"/>
        <w:ind w:left="0" w:right="29"/>
        <w:contextualSpacing w:val="0"/>
        <w:rPr>
          <w:bCs/>
        </w:rPr>
      </w:pPr>
      <w:r>
        <w:t xml:space="preserve">The project SurferLite is combination of </w:t>
      </w:r>
      <w:r w:rsidR="00B871D1">
        <w:t>two sub projects</w:t>
      </w:r>
      <w:r w:rsidR="00B871D1" w:rsidRPr="00036783">
        <w:t xml:space="preserve">. </w:t>
      </w:r>
      <w:r w:rsidR="00B871D1">
        <w:t>The first sub project deals with the development of a client application</w:t>
      </w:r>
      <w:r>
        <w:t xml:space="preserve"> in Windows 8.1 Preview, which is the latest OS produced by Microsoft</w:t>
      </w:r>
      <w:r w:rsidR="00B871D1">
        <w:t xml:space="preserve">. </w:t>
      </w:r>
      <w:r w:rsidR="00B871D1" w:rsidRPr="00036783">
        <w:t xml:space="preserve">The client application that </w:t>
      </w:r>
      <w:r w:rsidR="0080062D">
        <w:t xml:space="preserve">is </w:t>
      </w:r>
      <w:r w:rsidR="00B871D1" w:rsidRPr="00036783">
        <w:t>bui</w:t>
      </w:r>
      <w:r w:rsidR="00B871D1">
        <w:t>lt</w:t>
      </w:r>
      <w:r w:rsidR="00B871D1" w:rsidRPr="00036783">
        <w:t xml:space="preserve"> </w:t>
      </w:r>
      <w:r w:rsidR="0080062D">
        <w:t xml:space="preserve">here </w:t>
      </w:r>
      <w:r w:rsidR="00B871D1" w:rsidRPr="00036783">
        <w:t xml:space="preserve">is a </w:t>
      </w:r>
      <w:r w:rsidR="00B871D1">
        <w:t xml:space="preserve">simple web </w:t>
      </w:r>
      <w:r w:rsidR="00B871D1" w:rsidRPr="00036783">
        <w:t>browser.</w:t>
      </w:r>
      <w:r w:rsidR="00B871D1">
        <w:t xml:space="preserve"> The web browser possesses the basic functionality like other browser but get pages through </w:t>
      </w:r>
      <w:r w:rsidR="0080062D">
        <w:t>Azure C</w:t>
      </w:r>
      <w:r w:rsidR="00B871D1">
        <w:t xml:space="preserve">loud </w:t>
      </w:r>
      <w:r w:rsidR="0080062D">
        <w:t>S</w:t>
      </w:r>
      <w:r w:rsidR="00B871D1">
        <w:t>ervice</w:t>
      </w:r>
      <w:r w:rsidR="0080062D">
        <w:t xml:space="preserve"> called surferlitedev, which is another sub project</w:t>
      </w:r>
      <w:r w:rsidR="00B871D1">
        <w:t>.</w:t>
      </w:r>
      <w:r w:rsidR="00B871D1">
        <w:rPr>
          <w:bCs/>
        </w:rPr>
        <w:t xml:space="preserve"> </w:t>
      </w:r>
      <w:r w:rsidR="0080062D">
        <w:rPr>
          <w:bCs/>
        </w:rPr>
        <w:t>W</w:t>
      </w:r>
      <w:r w:rsidR="00B871D1">
        <w:rPr>
          <w:bCs/>
        </w:rPr>
        <w:t>e’ve dealt with the SaaS (Software as a service)</w:t>
      </w:r>
      <w:r w:rsidR="0080062D">
        <w:rPr>
          <w:bCs/>
        </w:rPr>
        <w:t xml:space="preserve"> part of Cloud computing.</w:t>
      </w:r>
      <w:bookmarkStart w:id="0" w:name="_GoBack"/>
      <w:bookmarkEnd w:id="0"/>
    </w:p>
    <w:p w14:paraId="11DDC6E1" w14:textId="627B8741" w:rsidR="00921D0B" w:rsidRDefault="0080062D" w:rsidP="004449D2">
      <w:pPr>
        <w:spacing w:line="360" w:lineRule="auto"/>
      </w:pPr>
      <w:r>
        <w:t xml:space="preserve">Hence we saved some internet bandwidth load and distributed the processing load. </w:t>
      </w:r>
      <w:r w:rsidR="001B2F97">
        <w:t>Also on volume based internet package. This can save money.</w:t>
      </w:r>
      <w:r w:rsidR="00921D0B">
        <w:br w:type="page"/>
      </w:r>
    </w:p>
    <w:p w14:paraId="04235253" w14:textId="77777777" w:rsidR="00F74D9D" w:rsidRPr="00F74D9D" w:rsidRDefault="00F74D9D" w:rsidP="000826B4">
      <w:pPr>
        <w:pStyle w:val="Heading1"/>
        <w:jc w:val="center"/>
      </w:pPr>
      <w:r w:rsidRPr="00F74D9D">
        <w:lastRenderedPageBreak/>
        <w:t>LIST OF FIGURES</w:t>
      </w:r>
    </w:p>
    <w:p w14:paraId="5A19F08D" w14:textId="77777777" w:rsidR="00F74D9D" w:rsidRPr="00F74D9D" w:rsidRDefault="00F74D9D" w:rsidP="00F74D9D">
      <w:pPr>
        <w:tabs>
          <w:tab w:val="right" w:pos="8640"/>
        </w:tabs>
        <w:spacing w:after="0" w:line="360" w:lineRule="auto"/>
        <w:jc w:val="center"/>
        <w:rPr>
          <w:rFonts w:eastAsia="Calibri"/>
          <w:b/>
          <w:sz w:val="32"/>
          <w:szCs w:val="32"/>
        </w:rPr>
      </w:pPr>
    </w:p>
    <w:p w14:paraId="302E261E" w14:textId="77777777" w:rsidR="00F74D9D" w:rsidRPr="00F74D9D" w:rsidRDefault="00F74D9D" w:rsidP="00AB336B">
      <w:pPr>
        <w:tabs>
          <w:tab w:val="left" w:leader="dot" w:pos="360"/>
          <w:tab w:val="center" w:pos="3870"/>
          <w:tab w:val="right" w:pos="8640"/>
        </w:tabs>
        <w:spacing w:after="0" w:line="360" w:lineRule="auto"/>
        <w:jc w:val="left"/>
        <w:rPr>
          <w:rFonts w:eastAsia="Calibri"/>
          <w:b/>
          <w:bCs/>
        </w:rPr>
      </w:pPr>
      <w:r w:rsidRPr="00F74D9D">
        <w:rPr>
          <w:rFonts w:eastAsia="Calibri"/>
          <w:b/>
          <w:bCs/>
        </w:rPr>
        <w:t>Figure Number</w:t>
      </w:r>
      <w:r w:rsidRPr="00F74D9D">
        <w:rPr>
          <w:rFonts w:eastAsia="Calibri"/>
          <w:b/>
          <w:bCs/>
        </w:rPr>
        <w:tab/>
        <w:t>Figure</w:t>
      </w:r>
      <w:r w:rsidRPr="00F74D9D">
        <w:rPr>
          <w:rFonts w:eastAsia="Calibri"/>
          <w:b/>
          <w:bCs/>
        </w:rPr>
        <w:tab/>
        <w:t>Page No.</w:t>
      </w:r>
    </w:p>
    <w:p w14:paraId="75791F04" w14:textId="77777777" w:rsidR="00F74D9D" w:rsidRPr="00F74D9D" w:rsidRDefault="00F74D9D" w:rsidP="00F74D9D">
      <w:pPr>
        <w:tabs>
          <w:tab w:val="left" w:leader="dot" w:pos="360"/>
          <w:tab w:val="right" w:pos="8640"/>
          <w:tab w:val="right" w:pos="9360"/>
        </w:tabs>
        <w:spacing w:after="0" w:line="360" w:lineRule="auto"/>
        <w:jc w:val="left"/>
        <w:rPr>
          <w:rFonts w:eastAsia="Calibri"/>
        </w:rPr>
      </w:pPr>
    </w:p>
    <w:p w14:paraId="42A7DFA7" w14:textId="77777777" w:rsidR="00F74D9D" w:rsidRPr="00F74D9D" w:rsidRDefault="00F74D9D" w:rsidP="00AB336B">
      <w:pPr>
        <w:tabs>
          <w:tab w:val="left" w:pos="630"/>
          <w:tab w:val="right" w:pos="8640"/>
          <w:tab w:val="right" w:pos="9360"/>
        </w:tabs>
        <w:spacing w:after="0" w:line="360" w:lineRule="auto"/>
        <w:jc w:val="left"/>
        <w:rPr>
          <w:rFonts w:eastAsia="Calibri"/>
        </w:rPr>
      </w:pPr>
      <w:r w:rsidRPr="00F74D9D">
        <w:rPr>
          <w:rFonts w:eastAsia="Calibri"/>
        </w:rPr>
        <w:t>1.1</w:t>
      </w:r>
      <w:r w:rsidR="00AB336B">
        <w:rPr>
          <w:rFonts w:eastAsia="Calibri"/>
        </w:rPr>
        <w:tab/>
      </w:r>
      <w:r w:rsidRPr="00F74D9D">
        <w:rPr>
          <w:rFonts w:eastAsia="Calibri"/>
        </w:rPr>
        <w:t>Microsoft azure cloud servers</w:t>
      </w:r>
      <w:r w:rsidRPr="00F74D9D">
        <w:rPr>
          <w:rFonts w:eastAsia="Calibri"/>
        </w:rPr>
        <w:tab/>
        <w:t>2</w:t>
      </w:r>
    </w:p>
    <w:p w14:paraId="3D3BE59B" w14:textId="77777777" w:rsidR="00F74D9D" w:rsidRPr="00F74D9D" w:rsidRDefault="00F74D9D" w:rsidP="00AB336B">
      <w:pPr>
        <w:tabs>
          <w:tab w:val="left" w:pos="630"/>
          <w:tab w:val="right" w:pos="8640"/>
          <w:tab w:val="right" w:pos="9360"/>
        </w:tabs>
        <w:spacing w:after="0" w:line="360" w:lineRule="auto"/>
        <w:jc w:val="left"/>
        <w:rPr>
          <w:rFonts w:eastAsia="Calibri"/>
        </w:rPr>
      </w:pPr>
      <w:r w:rsidRPr="00F74D9D">
        <w:rPr>
          <w:rFonts w:eastAsia="Calibri"/>
        </w:rPr>
        <w:t>1.2</w:t>
      </w:r>
      <w:r w:rsidR="00AB336B">
        <w:rPr>
          <w:rFonts w:eastAsia="Calibri"/>
        </w:rPr>
        <w:tab/>
      </w:r>
      <w:r w:rsidRPr="00F74D9D">
        <w:rPr>
          <w:rFonts w:eastAsia="Calibri"/>
        </w:rPr>
        <w:t>Compression option</w:t>
      </w:r>
      <w:r w:rsidRPr="00F74D9D">
        <w:rPr>
          <w:rFonts w:eastAsia="Calibri"/>
        </w:rPr>
        <w:tab/>
        <w:t>4</w:t>
      </w:r>
    </w:p>
    <w:p w14:paraId="3DE44047" w14:textId="77777777" w:rsidR="00F74D9D" w:rsidRPr="00F74D9D" w:rsidRDefault="00F74D9D" w:rsidP="00AB336B">
      <w:pPr>
        <w:tabs>
          <w:tab w:val="left" w:pos="630"/>
          <w:tab w:val="right" w:pos="8640"/>
          <w:tab w:val="right" w:pos="9360"/>
        </w:tabs>
        <w:spacing w:after="0" w:line="360" w:lineRule="auto"/>
        <w:jc w:val="left"/>
        <w:rPr>
          <w:rFonts w:eastAsia="Calibri"/>
        </w:rPr>
      </w:pPr>
      <w:r w:rsidRPr="00F74D9D">
        <w:rPr>
          <w:rFonts w:eastAsia="Calibri"/>
        </w:rPr>
        <w:t>1.3</w:t>
      </w:r>
      <w:r w:rsidR="00AB336B">
        <w:rPr>
          <w:rFonts w:eastAsia="Calibri"/>
        </w:rPr>
        <w:tab/>
      </w:r>
      <w:r w:rsidRPr="00F74D9D">
        <w:rPr>
          <w:rFonts w:eastAsia="Calibri"/>
        </w:rPr>
        <w:t>Browser interface</w:t>
      </w:r>
      <w:r w:rsidRPr="00F74D9D">
        <w:rPr>
          <w:rFonts w:eastAsia="Calibri"/>
        </w:rPr>
        <w:tab/>
        <w:t>5</w:t>
      </w:r>
    </w:p>
    <w:p w14:paraId="7882BCE1"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2.1</w:t>
      </w:r>
      <w:r w:rsidR="00AB336B">
        <w:rPr>
          <w:rFonts w:eastAsia="Calibri"/>
        </w:rPr>
        <w:tab/>
      </w:r>
      <w:r w:rsidRPr="00F74D9D">
        <w:rPr>
          <w:rFonts w:eastAsia="Calibri"/>
        </w:rPr>
        <w:t>Cloud computing</w:t>
      </w:r>
      <w:r w:rsidRPr="00F74D9D">
        <w:rPr>
          <w:rFonts w:eastAsia="Calibri"/>
        </w:rPr>
        <w:tab/>
        <w:t>7</w:t>
      </w:r>
    </w:p>
    <w:p w14:paraId="4A9502D1"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3.1</w:t>
      </w:r>
      <w:r w:rsidR="00AB336B">
        <w:rPr>
          <w:rFonts w:eastAsia="Calibri"/>
        </w:rPr>
        <w:tab/>
      </w:r>
      <w:r w:rsidRPr="00F74D9D">
        <w:rPr>
          <w:rFonts w:eastAsia="Calibri"/>
        </w:rPr>
        <w:t>Client Side Class diagram</w:t>
      </w:r>
      <w:r w:rsidRPr="00F74D9D">
        <w:rPr>
          <w:rFonts w:eastAsia="Calibri"/>
        </w:rPr>
        <w:tab/>
        <w:t>18</w:t>
      </w:r>
    </w:p>
    <w:p w14:paraId="5199E829"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3.2</w:t>
      </w:r>
      <w:r w:rsidR="00AB336B">
        <w:rPr>
          <w:rFonts w:eastAsia="Calibri"/>
        </w:rPr>
        <w:tab/>
      </w:r>
      <w:r w:rsidRPr="00F74D9D">
        <w:rPr>
          <w:rFonts w:eastAsia="Calibri"/>
        </w:rPr>
        <w:t>Server side class diagram</w:t>
      </w:r>
      <w:r w:rsidRPr="00F74D9D">
        <w:rPr>
          <w:rFonts w:eastAsia="Calibri"/>
        </w:rPr>
        <w:tab/>
        <w:t>19</w:t>
      </w:r>
    </w:p>
    <w:p w14:paraId="186C5DBD"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rPr>
      </w:pPr>
      <w:r w:rsidRPr="00F74D9D">
        <w:rPr>
          <w:rFonts w:eastAsia="Calibri"/>
        </w:rPr>
        <w:t>4.1</w:t>
      </w:r>
      <w:r w:rsidR="00AB336B">
        <w:rPr>
          <w:rFonts w:eastAsia="Calibri"/>
        </w:rPr>
        <w:tab/>
      </w:r>
      <w:r w:rsidRPr="00F74D9D">
        <w:rPr>
          <w:rFonts w:eastAsia="Calibri"/>
        </w:rPr>
        <w:t>SurferLite on Windows 8.1 Preview start screen</w:t>
      </w:r>
      <w:r w:rsidRPr="00F74D9D">
        <w:rPr>
          <w:rFonts w:eastAsia="Calibri"/>
        </w:rPr>
        <w:tab/>
        <w:t>20</w:t>
      </w:r>
    </w:p>
    <w:p w14:paraId="1054E445"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4.2</w:t>
      </w:r>
      <w:r w:rsidR="00AB336B">
        <w:rPr>
          <w:rFonts w:eastAsia="Calibri"/>
          <w:bCs/>
        </w:rPr>
        <w:tab/>
      </w:r>
      <w:r w:rsidRPr="00F74D9D">
        <w:rPr>
          <w:rFonts w:eastAsia="Calibri"/>
          <w:bCs/>
        </w:rPr>
        <w:t>The main screen of the client SurferLite app</w:t>
      </w:r>
      <w:r w:rsidRPr="00F74D9D">
        <w:rPr>
          <w:rFonts w:eastAsia="Calibri"/>
          <w:bCs/>
        </w:rPr>
        <w:tab/>
        <w:t>21</w:t>
      </w:r>
    </w:p>
    <w:p w14:paraId="23C5DEEB"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4.3</w:t>
      </w:r>
      <w:r w:rsidR="00AB336B">
        <w:rPr>
          <w:rFonts w:eastAsia="Calibri"/>
          <w:bCs/>
        </w:rPr>
        <w:tab/>
      </w:r>
      <w:r w:rsidRPr="00F74D9D">
        <w:rPr>
          <w:rFonts w:eastAsia="Calibri"/>
          <w:bCs/>
        </w:rPr>
        <w:t>The running server side cloud service performance monitoring</w:t>
      </w:r>
      <w:r w:rsidRPr="00F74D9D">
        <w:rPr>
          <w:rFonts w:eastAsia="Calibri"/>
          <w:bCs/>
        </w:rPr>
        <w:tab/>
        <w:t>22</w:t>
      </w:r>
    </w:p>
    <w:p w14:paraId="7905AB85" w14:textId="77777777" w:rsidR="00F74D9D"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5.1</w:t>
      </w:r>
      <w:r w:rsidR="00AB336B">
        <w:rPr>
          <w:rFonts w:eastAsia="Calibri"/>
          <w:bCs/>
        </w:rPr>
        <w:tab/>
      </w:r>
      <w:r w:rsidRPr="00F74D9D">
        <w:rPr>
          <w:rFonts w:eastAsia="Calibri"/>
          <w:bCs/>
        </w:rPr>
        <w:t>CPU usage sampling on client side</w:t>
      </w:r>
      <w:r w:rsidRPr="00F74D9D">
        <w:rPr>
          <w:rFonts w:eastAsia="Calibri"/>
          <w:bCs/>
        </w:rPr>
        <w:tab/>
        <w:t>24</w:t>
      </w:r>
    </w:p>
    <w:p w14:paraId="6991F876" w14:textId="77777777" w:rsidR="00921D0B" w:rsidRPr="00F74D9D" w:rsidRDefault="00F74D9D" w:rsidP="00AB336B">
      <w:pPr>
        <w:tabs>
          <w:tab w:val="left" w:pos="630"/>
          <w:tab w:val="left" w:pos="810"/>
          <w:tab w:val="left" w:pos="1350"/>
          <w:tab w:val="right" w:pos="8640"/>
          <w:tab w:val="right" w:pos="9360"/>
        </w:tabs>
        <w:spacing w:after="0" w:line="360" w:lineRule="auto"/>
        <w:jc w:val="left"/>
        <w:rPr>
          <w:rFonts w:eastAsia="Calibri"/>
          <w:bCs/>
        </w:rPr>
      </w:pPr>
      <w:r w:rsidRPr="00F74D9D">
        <w:rPr>
          <w:rFonts w:eastAsia="Calibri"/>
          <w:bCs/>
        </w:rPr>
        <w:t>5.2</w:t>
      </w:r>
      <w:r w:rsidR="00AB336B">
        <w:rPr>
          <w:rFonts w:eastAsia="Calibri"/>
          <w:bCs/>
        </w:rPr>
        <w:tab/>
      </w:r>
      <w:r w:rsidRPr="00F74D9D">
        <w:rPr>
          <w:rFonts w:eastAsia="Calibri"/>
          <w:bCs/>
        </w:rPr>
        <w:t>CPU usage sampling on server side</w:t>
      </w:r>
      <w:r w:rsidRPr="00F74D9D">
        <w:rPr>
          <w:rFonts w:eastAsia="Calibri"/>
          <w:bCs/>
        </w:rPr>
        <w:tab/>
        <w:t>24</w:t>
      </w:r>
      <w:r w:rsidR="00921D0B">
        <w:br w:type="page"/>
      </w:r>
    </w:p>
    <w:p w14:paraId="1FF5BD7B" w14:textId="77777777" w:rsidR="00BD0D56" w:rsidRDefault="00921D0B" w:rsidP="009D6472">
      <w:pPr>
        <w:pStyle w:val="Heading1"/>
        <w:spacing w:line="480" w:lineRule="auto"/>
      </w:pPr>
      <w:r>
        <w:lastRenderedPageBreak/>
        <w:t>Abbreviations</w:t>
      </w:r>
    </w:p>
    <w:p w14:paraId="3172DFC4" w14:textId="77777777" w:rsidR="00697810" w:rsidRDefault="00697810" w:rsidP="00697810">
      <w:pPr>
        <w:tabs>
          <w:tab w:val="left" w:pos="1710"/>
        </w:tabs>
        <w:spacing w:after="0" w:line="360" w:lineRule="auto"/>
      </w:pPr>
      <w:r>
        <w:t>URI</w:t>
      </w:r>
      <w:r>
        <w:tab/>
        <w:t>Uniform Resource Identifier</w:t>
      </w:r>
    </w:p>
    <w:p w14:paraId="1EFF3201" w14:textId="77777777" w:rsidR="00697810" w:rsidRDefault="00697810" w:rsidP="00697810">
      <w:pPr>
        <w:tabs>
          <w:tab w:val="left" w:pos="1710"/>
        </w:tabs>
        <w:spacing w:after="0" w:line="360" w:lineRule="auto"/>
      </w:pPr>
      <w:r>
        <w:t>HTTP</w:t>
      </w:r>
      <w:r>
        <w:tab/>
        <w:t>Hyper-Text Transfer Protocol</w:t>
      </w:r>
    </w:p>
    <w:p w14:paraId="3F2E14FF" w14:textId="77777777" w:rsidR="00697810" w:rsidRDefault="00697810" w:rsidP="00697810">
      <w:pPr>
        <w:tabs>
          <w:tab w:val="left" w:pos="1710"/>
        </w:tabs>
        <w:spacing w:after="0" w:line="360" w:lineRule="auto"/>
      </w:pPr>
      <w:proofErr w:type="gramStart"/>
      <w:r>
        <w:t>IT</w:t>
      </w:r>
      <w:proofErr w:type="gramEnd"/>
      <w:r>
        <w:tab/>
        <w:t>Internet Technology</w:t>
      </w:r>
    </w:p>
    <w:p w14:paraId="65E86329" w14:textId="77777777" w:rsidR="00697810" w:rsidRDefault="00697810" w:rsidP="00697810">
      <w:pPr>
        <w:tabs>
          <w:tab w:val="left" w:pos="1710"/>
        </w:tabs>
        <w:spacing w:after="0" w:line="360" w:lineRule="auto"/>
      </w:pPr>
      <w:r>
        <w:t>SaaS</w:t>
      </w:r>
      <w:r>
        <w:tab/>
        <w:t>Software as a Service</w:t>
      </w:r>
    </w:p>
    <w:p w14:paraId="1F3104A6" w14:textId="77777777" w:rsidR="00697810" w:rsidRDefault="00697810" w:rsidP="00697810">
      <w:pPr>
        <w:tabs>
          <w:tab w:val="left" w:pos="1710"/>
        </w:tabs>
        <w:spacing w:after="0" w:line="360" w:lineRule="auto"/>
      </w:pPr>
      <w:r>
        <w:t>OS</w:t>
      </w:r>
      <w:r>
        <w:tab/>
        <w:t>Operation System</w:t>
      </w:r>
    </w:p>
    <w:p w14:paraId="368C053C" w14:textId="77777777" w:rsidR="00697810" w:rsidRDefault="00697810" w:rsidP="00697810">
      <w:pPr>
        <w:tabs>
          <w:tab w:val="left" w:pos="1710"/>
        </w:tabs>
        <w:spacing w:after="0" w:line="360" w:lineRule="auto"/>
      </w:pPr>
      <w:r>
        <w:t>WCF</w:t>
      </w:r>
      <w:r>
        <w:tab/>
        <w:t>Windows Communication Foundation</w:t>
      </w:r>
    </w:p>
    <w:p w14:paraId="34B199BA" w14:textId="77777777" w:rsidR="00697810" w:rsidRDefault="00697810" w:rsidP="00697810">
      <w:pPr>
        <w:tabs>
          <w:tab w:val="left" w:pos="1710"/>
        </w:tabs>
        <w:spacing w:after="0" w:line="360" w:lineRule="auto"/>
      </w:pPr>
      <w:r>
        <w:t>ASP</w:t>
      </w:r>
      <w:r>
        <w:tab/>
        <w:t>Active Server Page</w:t>
      </w:r>
    </w:p>
    <w:p w14:paraId="1C6340A0" w14:textId="77777777" w:rsidR="00697810" w:rsidRDefault="00697810" w:rsidP="00697810">
      <w:pPr>
        <w:tabs>
          <w:tab w:val="left" w:pos="1710"/>
        </w:tabs>
        <w:spacing w:after="0" w:line="360" w:lineRule="auto"/>
      </w:pPr>
      <w:r>
        <w:t>MVC</w:t>
      </w:r>
      <w:r>
        <w:tab/>
        <w:t>Model-View-Controller</w:t>
      </w:r>
    </w:p>
    <w:p w14:paraId="26B2FB9D" w14:textId="77777777" w:rsidR="00697810" w:rsidRDefault="00697810" w:rsidP="00697810">
      <w:pPr>
        <w:tabs>
          <w:tab w:val="left" w:pos="1710"/>
        </w:tabs>
        <w:spacing w:after="0" w:line="360" w:lineRule="auto"/>
      </w:pPr>
      <w:r>
        <w:t>API</w:t>
      </w:r>
      <w:r>
        <w:tab/>
        <w:t>Application Programming Interface</w:t>
      </w:r>
    </w:p>
    <w:p w14:paraId="3B6B866F" w14:textId="77777777" w:rsidR="00697810" w:rsidRDefault="00697810" w:rsidP="00697810">
      <w:pPr>
        <w:tabs>
          <w:tab w:val="left" w:pos="1710"/>
        </w:tabs>
        <w:spacing w:after="0" w:line="360" w:lineRule="auto"/>
      </w:pPr>
      <w:r>
        <w:t>GHz</w:t>
      </w:r>
      <w:r>
        <w:tab/>
        <w:t>Gigahertz</w:t>
      </w:r>
    </w:p>
    <w:p w14:paraId="27112658" w14:textId="77777777" w:rsidR="00697810" w:rsidRDefault="00697810" w:rsidP="00697810">
      <w:pPr>
        <w:tabs>
          <w:tab w:val="left" w:pos="1710"/>
        </w:tabs>
        <w:spacing w:after="0" w:line="360" w:lineRule="auto"/>
      </w:pPr>
      <w:r>
        <w:t>GB</w:t>
      </w:r>
      <w:r>
        <w:tab/>
        <w:t>Gigabyte</w:t>
      </w:r>
    </w:p>
    <w:p w14:paraId="57F8C586" w14:textId="77777777" w:rsidR="00697810" w:rsidRDefault="00697810" w:rsidP="00697810">
      <w:pPr>
        <w:tabs>
          <w:tab w:val="left" w:pos="1710"/>
        </w:tabs>
        <w:spacing w:after="0" w:line="360" w:lineRule="auto"/>
      </w:pPr>
      <w:r>
        <w:t>WDDM</w:t>
      </w:r>
      <w:r>
        <w:tab/>
        <w:t>Windows Display Driver Model</w:t>
      </w:r>
    </w:p>
    <w:p w14:paraId="7DBE916C" w14:textId="77777777" w:rsidR="00697810" w:rsidRDefault="00697810" w:rsidP="00697810">
      <w:pPr>
        <w:tabs>
          <w:tab w:val="left" w:pos="1710"/>
        </w:tabs>
        <w:spacing w:after="0" w:line="360" w:lineRule="auto"/>
      </w:pPr>
      <w:r>
        <w:t>ISP</w:t>
      </w:r>
      <w:r>
        <w:tab/>
        <w:t>Internet Service Protocol</w:t>
      </w:r>
    </w:p>
    <w:p w14:paraId="12DDE415" w14:textId="77777777" w:rsidR="00697810" w:rsidRDefault="00697810" w:rsidP="00697810">
      <w:pPr>
        <w:tabs>
          <w:tab w:val="left" w:pos="1710"/>
        </w:tabs>
        <w:spacing w:after="0" w:line="360" w:lineRule="auto"/>
      </w:pPr>
      <w:r>
        <w:t>TFS</w:t>
      </w:r>
      <w:r>
        <w:tab/>
        <w:t>Team Foundation Server</w:t>
      </w:r>
    </w:p>
    <w:p w14:paraId="6583B93E" w14:textId="77777777" w:rsidR="00697810" w:rsidRDefault="00697810" w:rsidP="00697810">
      <w:pPr>
        <w:tabs>
          <w:tab w:val="left" w:pos="1710"/>
        </w:tabs>
        <w:spacing w:after="0" w:line="360" w:lineRule="auto"/>
      </w:pPr>
      <w:r>
        <w:t>ALM</w:t>
      </w:r>
      <w:r>
        <w:tab/>
        <w:t>Application Lifecycle Management</w:t>
      </w:r>
    </w:p>
    <w:p w14:paraId="09666189" w14:textId="77777777" w:rsidR="00697810" w:rsidRDefault="00697810" w:rsidP="00697810">
      <w:pPr>
        <w:tabs>
          <w:tab w:val="left" w:pos="1710"/>
        </w:tabs>
        <w:spacing w:after="0" w:line="360" w:lineRule="auto"/>
      </w:pPr>
      <w:r>
        <w:t>IDE</w:t>
      </w:r>
      <w:r>
        <w:tab/>
        <w:t>Integrated Development Environment</w:t>
      </w:r>
    </w:p>
    <w:p w14:paraId="37B8685C" w14:textId="77777777" w:rsidR="00697810" w:rsidRDefault="00697810" w:rsidP="00697810">
      <w:pPr>
        <w:tabs>
          <w:tab w:val="left" w:pos="1710"/>
        </w:tabs>
        <w:spacing w:after="0" w:line="360" w:lineRule="auto"/>
      </w:pPr>
      <w:r>
        <w:t>VSTS</w:t>
      </w:r>
      <w:r>
        <w:tab/>
      </w:r>
      <w:r w:rsidRPr="00697810">
        <w:t>Visual Studio Team System</w:t>
      </w:r>
    </w:p>
    <w:p w14:paraId="388875FA" w14:textId="77777777" w:rsidR="00697810" w:rsidRDefault="00697810" w:rsidP="00697810">
      <w:pPr>
        <w:tabs>
          <w:tab w:val="left" w:pos="1710"/>
        </w:tabs>
        <w:spacing w:after="0" w:line="360" w:lineRule="auto"/>
      </w:pPr>
      <w:r>
        <w:t>XAML</w:t>
      </w:r>
      <w:r>
        <w:tab/>
      </w:r>
      <w:r w:rsidRPr="00697810">
        <w:t>Extensible Application Markup Language</w:t>
      </w:r>
    </w:p>
    <w:p w14:paraId="6622C884" w14:textId="77777777" w:rsidR="00697810" w:rsidRDefault="00697810" w:rsidP="00697810">
      <w:pPr>
        <w:tabs>
          <w:tab w:val="left" w:pos="1710"/>
        </w:tabs>
        <w:spacing w:after="0" w:line="360" w:lineRule="auto"/>
      </w:pPr>
      <w:r>
        <w:t>IIS</w:t>
      </w:r>
      <w:r>
        <w:tab/>
      </w:r>
      <w:r w:rsidR="00253858" w:rsidRPr="00253858">
        <w:t>Internet Information Services</w:t>
      </w:r>
    </w:p>
    <w:p w14:paraId="5F7361D8" w14:textId="77777777" w:rsidR="00697810" w:rsidRDefault="00697810" w:rsidP="00697810">
      <w:pPr>
        <w:tabs>
          <w:tab w:val="left" w:pos="1710"/>
        </w:tabs>
        <w:spacing w:after="0" w:line="360" w:lineRule="auto"/>
      </w:pPr>
      <w:r>
        <w:t>XML</w:t>
      </w:r>
      <w:r w:rsidR="00253858">
        <w:tab/>
      </w:r>
      <w:r w:rsidR="00253858" w:rsidRPr="00253858">
        <w:t>Extensible Markup Language</w:t>
      </w:r>
    </w:p>
    <w:p w14:paraId="687D78E7" w14:textId="77777777" w:rsidR="00697810" w:rsidRDefault="00697810" w:rsidP="00697810">
      <w:pPr>
        <w:tabs>
          <w:tab w:val="left" w:pos="1710"/>
        </w:tabs>
        <w:spacing w:after="0" w:line="360" w:lineRule="auto"/>
      </w:pPr>
      <w:r>
        <w:t>OOAD</w:t>
      </w:r>
      <w:r w:rsidR="00253858">
        <w:tab/>
        <w:t>Object Oriented Application Design</w:t>
      </w:r>
    </w:p>
    <w:p w14:paraId="3094232A" w14:textId="77777777" w:rsidR="00697810" w:rsidRDefault="00697810" w:rsidP="00697810">
      <w:pPr>
        <w:tabs>
          <w:tab w:val="left" w:pos="1710"/>
        </w:tabs>
        <w:spacing w:after="0" w:line="360" w:lineRule="auto"/>
      </w:pPr>
      <w:r>
        <w:t>IE</w:t>
      </w:r>
      <w:r w:rsidR="00253858">
        <w:tab/>
        <w:t>Internet Explorer</w:t>
      </w:r>
    </w:p>
    <w:p w14:paraId="3E15D5A7" w14:textId="77777777" w:rsidR="00697810" w:rsidRDefault="00697810" w:rsidP="00697810">
      <w:pPr>
        <w:tabs>
          <w:tab w:val="left" w:pos="1710"/>
        </w:tabs>
        <w:spacing w:after="0" w:line="360" w:lineRule="auto"/>
      </w:pPr>
      <w:r>
        <w:t>UI</w:t>
      </w:r>
      <w:r w:rsidR="00253858">
        <w:tab/>
        <w:t>User Interface</w:t>
      </w:r>
    </w:p>
    <w:p w14:paraId="66B247E0" w14:textId="77777777" w:rsidR="00697810" w:rsidRDefault="00697810" w:rsidP="00697810">
      <w:pPr>
        <w:tabs>
          <w:tab w:val="left" w:pos="1710"/>
        </w:tabs>
        <w:spacing w:after="0" w:line="360" w:lineRule="auto"/>
      </w:pPr>
      <w:r>
        <w:t>CPU</w:t>
      </w:r>
      <w:r w:rsidR="00253858">
        <w:tab/>
        <w:t>Computer Processing Unit</w:t>
      </w:r>
    </w:p>
    <w:p w14:paraId="607C3EE7" w14:textId="77777777" w:rsidR="00697810" w:rsidRPr="00697810" w:rsidRDefault="00697810" w:rsidP="00697810">
      <w:pPr>
        <w:tabs>
          <w:tab w:val="left" w:pos="1710"/>
        </w:tabs>
        <w:spacing w:after="0" w:line="360" w:lineRule="auto"/>
      </w:pPr>
      <w:r>
        <w:t>MSDN</w:t>
      </w:r>
      <w:r w:rsidR="00253858">
        <w:tab/>
      </w:r>
      <w:r w:rsidR="00253858" w:rsidRPr="00253858">
        <w:t>Microsoft Developer Network</w:t>
      </w:r>
      <w:r w:rsidR="00253858">
        <w:t xml:space="preserve"> </w:t>
      </w:r>
    </w:p>
    <w:sectPr w:rsidR="00697810" w:rsidRPr="00697810" w:rsidSect="00921D0B">
      <w:headerReference w:type="default" r:id="rId7"/>
      <w:pgSz w:w="11907" w:h="16839" w:code="9"/>
      <w:pgMar w:top="1800" w:right="1800" w:bottom="180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3B738" w14:textId="77777777" w:rsidR="0073061E" w:rsidRDefault="0073061E" w:rsidP="00921D0B">
      <w:pPr>
        <w:spacing w:after="0" w:line="240" w:lineRule="auto"/>
      </w:pPr>
      <w:r>
        <w:separator/>
      </w:r>
    </w:p>
  </w:endnote>
  <w:endnote w:type="continuationSeparator" w:id="0">
    <w:p w14:paraId="75ABE719" w14:textId="77777777" w:rsidR="0073061E" w:rsidRDefault="0073061E" w:rsidP="0092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27F50" w14:textId="77777777" w:rsidR="0073061E" w:rsidRDefault="0073061E" w:rsidP="00921D0B">
      <w:pPr>
        <w:spacing w:after="0" w:line="240" w:lineRule="auto"/>
      </w:pPr>
      <w:r>
        <w:separator/>
      </w:r>
    </w:p>
  </w:footnote>
  <w:footnote w:type="continuationSeparator" w:id="0">
    <w:p w14:paraId="602AFA6E" w14:textId="77777777" w:rsidR="0073061E" w:rsidRDefault="0073061E" w:rsidP="00921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823610"/>
      <w:docPartObj>
        <w:docPartGallery w:val="Page Numbers (Top of Page)"/>
        <w:docPartUnique/>
      </w:docPartObj>
    </w:sdtPr>
    <w:sdtEndPr>
      <w:rPr>
        <w:noProof/>
      </w:rPr>
    </w:sdtEndPr>
    <w:sdtContent>
      <w:p w14:paraId="21A74144" w14:textId="77777777" w:rsidR="00921D0B" w:rsidRDefault="00921D0B">
        <w:pPr>
          <w:pStyle w:val="Header"/>
          <w:jc w:val="right"/>
        </w:pPr>
        <w:r>
          <w:fldChar w:fldCharType="begin"/>
        </w:r>
        <w:r>
          <w:instrText xml:space="preserve"> PAGE   \* MERGEFORMAT </w:instrText>
        </w:r>
        <w:r>
          <w:fldChar w:fldCharType="separate"/>
        </w:r>
        <w:r w:rsidR="004449D2">
          <w:rPr>
            <w:noProof/>
          </w:rPr>
          <w:t>iv</w:t>
        </w:r>
        <w:r>
          <w:rPr>
            <w:noProof/>
          </w:rPr>
          <w:fldChar w:fldCharType="end"/>
        </w:r>
      </w:p>
    </w:sdtContent>
  </w:sdt>
  <w:p w14:paraId="287F88D3" w14:textId="77777777" w:rsidR="00921D0B" w:rsidRDefault="00921D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07861"/>
    <w:multiLevelType w:val="hybridMultilevel"/>
    <w:tmpl w:val="DC36A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92F53"/>
    <w:multiLevelType w:val="hybridMultilevel"/>
    <w:tmpl w:val="0A7E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0"/>
    <w:rsid w:val="000520DF"/>
    <w:rsid w:val="000826B4"/>
    <w:rsid w:val="001B2F97"/>
    <w:rsid w:val="00236821"/>
    <w:rsid w:val="00253858"/>
    <w:rsid w:val="003A2C1B"/>
    <w:rsid w:val="004449D2"/>
    <w:rsid w:val="00533EC4"/>
    <w:rsid w:val="00695210"/>
    <w:rsid w:val="00697810"/>
    <w:rsid w:val="007128DB"/>
    <w:rsid w:val="0073061E"/>
    <w:rsid w:val="0080062D"/>
    <w:rsid w:val="00847F50"/>
    <w:rsid w:val="009115B2"/>
    <w:rsid w:val="00921D0B"/>
    <w:rsid w:val="009B20B1"/>
    <w:rsid w:val="009D38BE"/>
    <w:rsid w:val="009D6472"/>
    <w:rsid w:val="009E6ADF"/>
    <w:rsid w:val="00AB1E48"/>
    <w:rsid w:val="00AB336B"/>
    <w:rsid w:val="00AC69AA"/>
    <w:rsid w:val="00B252DB"/>
    <w:rsid w:val="00B871D1"/>
    <w:rsid w:val="00B91121"/>
    <w:rsid w:val="00BC4DD8"/>
    <w:rsid w:val="00BD0D56"/>
    <w:rsid w:val="00C12186"/>
    <w:rsid w:val="00C73BA1"/>
    <w:rsid w:val="00DE11D0"/>
    <w:rsid w:val="00DF3800"/>
    <w:rsid w:val="00E32446"/>
    <w:rsid w:val="00E743C1"/>
    <w:rsid w:val="00F74D9D"/>
    <w:rsid w:val="00F8580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ED1B"/>
  <w15:docId w15:val="{F0F587CF-D182-4076-AE4B-6A3D0475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56"/>
    <w:pPr>
      <w:spacing w:after="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252DB"/>
    <w:pPr>
      <w:spacing w:line="360" w:lineRule="auto"/>
      <w:jc w:val="left"/>
      <w:outlineLvl w:val="0"/>
    </w:pPr>
    <w:rPr>
      <w:b/>
      <w:sz w:val="32"/>
    </w:rPr>
  </w:style>
  <w:style w:type="paragraph" w:styleId="Heading2">
    <w:name w:val="heading 2"/>
    <w:basedOn w:val="Normal"/>
    <w:next w:val="Normal"/>
    <w:link w:val="Heading2Char"/>
    <w:uiPriority w:val="9"/>
    <w:unhideWhenUsed/>
    <w:qFormat/>
    <w:rsid w:val="00B252DB"/>
    <w:pPr>
      <w:spacing w:after="0" w:line="360" w:lineRule="auto"/>
      <w:jc w:val="left"/>
      <w:outlineLvl w:val="1"/>
    </w:pPr>
    <w:rPr>
      <w:b/>
      <w:sz w:val="28"/>
      <w:szCs w:val="28"/>
    </w:rPr>
  </w:style>
  <w:style w:type="paragraph" w:styleId="Heading3">
    <w:name w:val="heading 3"/>
    <w:basedOn w:val="Normal"/>
    <w:next w:val="Normal"/>
    <w:link w:val="Heading3Char"/>
    <w:uiPriority w:val="9"/>
    <w:unhideWhenUsed/>
    <w:qFormat/>
    <w:rsid w:val="00B252DB"/>
    <w:pPr>
      <w:keepNext/>
      <w:keepLines/>
      <w:spacing w:before="200" w:after="0"/>
      <w:jc w:val="left"/>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B252DB"/>
    <w:pPr>
      <w:keepNext/>
      <w:keepLines/>
      <w:spacing w:before="200" w:after="0"/>
      <w:jc w:val="left"/>
      <w:outlineLvl w:val="3"/>
    </w:pPr>
    <w:rPr>
      <w:rFonts w:eastAsiaTheme="majorEastAsia"/>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DB"/>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B252DB"/>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B252DB"/>
    <w:rPr>
      <w:rFonts w:ascii="Times New Roman" w:eastAsiaTheme="majorEastAsia" w:hAnsi="Times New Roman" w:cstheme="majorBidi"/>
      <w:b/>
      <w:bCs/>
      <w:sz w:val="26"/>
      <w:szCs w:val="26"/>
    </w:rPr>
  </w:style>
  <w:style w:type="character" w:customStyle="1" w:styleId="Heading4Char">
    <w:name w:val="Heading 4 Char"/>
    <w:basedOn w:val="DefaultParagraphFont"/>
    <w:link w:val="Heading4"/>
    <w:uiPriority w:val="9"/>
    <w:rsid w:val="00B252DB"/>
    <w:rPr>
      <w:rFonts w:ascii="Times New Roman" w:eastAsiaTheme="majorEastAsia" w:hAnsi="Times New Roman" w:cs="Times New Roman"/>
      <w:b/>
      <w:bCs/>
      <w:iCs/>
      <w:sz w:val="24"/>
      <w:szCs w:val="24"/>
    </w:rPr>
  </w:style>
  <w:style w:type="paragraph" w:styleId="ListParagraph">
    <w:name w:val="List Paragraph"/>
    <w:basedOn w:val="Normal"/>
    <w:uiPriority w:val="34"/>
    <w:qFormat/>
    <w:rsid w:val="009E6ADF"/>
    <w:pPr>
      <w:ind w:left="720"/>
      <w:contextualSpacing/>
    </w:pPr>
  </w:style>
  <w:style w:type="paragraph" w:styleId="NoSpacing">
    <w:name w:val="No Spacing"/>
    <w:uiPriority w:val="1"/>
    <w:qFormat/>
    <w:rsid w:val="00DE11D0"/>
    <w:pPr>
      <w:spacing w:after="0" w:line="240" w:lineRule="auto"/>
      <w:jc w:val="both"/>
    </w:pPr>
    <w:rPr>
      <w:rFonts w:ascii="Times New Roman" w:hAnsi="Times New Roman" w:cs="Times New Roman"/>
      <w:sz w:val="24"/>
      <w:szCs w:val="24"/>
    </w:rPr>
  </w:style>
  <w:style w:type="paragraph" w:styleId="Header">
    <w:name w:val="header"/>
    <w:basedOn w:val="Normal"/>
    <w:link w:val="HeaderChar"/>
    <w:uiPriority w:val="99"/>
    <w:unhideWhenUsed/>
    <w:rsid w:val="00921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D0B"/>
    <w:rPr>
      <w:rFonts w:ascii="Times New Roman" w:hAnsi="Times New Roman" w:cs="Times New Roman"/>
      <w:sz w:val="24"/>
      <w:szCs w:val="24"/>
    </w:rPr>
  </w:style>
  <w:style w:type="paragraph" w:styleId="Footer">
    <w:name w:val="footer"/>
    <w:basedOn w:val="Normal"/>
    <w:link w:val="FooterChar"/>
    <w:uiPriority w:val="99"/>
    <w:unhideWhenUsed/>
    <w:rsid w:val="00921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D0B"/>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B871D1"/>
    <w:rPr>
      <w:sz w:val="16"/>
      <w:szCs w:val="16"/>
    </w:rPr>
  </w:style>
  <w:style w:type="paragraph" w:styleId="CommentText">
    <w:name w:val="annotation text"/>
    <w:basedOn w:val="Normal"/>
    <w:link w:val="CommentTextChar"/>
    <w:uiPriority w:val="99"/>
    <w:semiHidden/>
    <w:unhideWhenUsed/>
    <w:rsid w:val="00B871D1"/>
    <w:pPr>
      <w:spacing w:line="240" w:lineRule="auto"/>
    </w:pPr>
    <w:rPr>
      <w:sz w:val="20"/>
      <w:szCs w:val="20"/>
    </w:rPr>
  </w:style>
  <w:style w:type="character" w:customStyle="1" w:styleId="CommentTextChar">
    <w:name w:val="Comment Text Char"/>
    <w:basedOn w:val="DefaultParagraphFont"/>
    <w:link w:val="CommentText"/>
    <w:uiPriority w:val="99"/>
    <w:semiHidden/>
    <w:rsid w:val="00B871D1"/>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87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5110\Desktop\Final%20Report%20Final%20Year%20Project\project%20forma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format template.dotx</Template>
  <TotalTime>52</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Uddhab Kumar Shrestha</dc:creator>
  <cp:lastModifiedBy>Uddhab Kumar Shrestha</cp:lastModifiedBy>
  <cp:revision>14</cp:revision>
  <dcterms:created xsi:type="dcterms:W3CDTF">2013-08-26T09:22:00Z</dcterms:created>
  <dcterms:modified xsi:type="dcterms:W3CDTF">2013-08-29T10:44:00Z</dcterms:modified>
</cp:coreProperties>
</file>